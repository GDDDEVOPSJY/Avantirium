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E2A2B" w14:textId="61C46028" w:rsidR="00141A4C" w:rsidRDefault="40DBDD99" w:rsidP="00516065">
      <w:pPr>
        <w:pStyle w:val="Title"/>
      </w:pPr>
      <w:proofErr w:type="spellStart"/>
      <w:r>
        <w:t>Ahalya</w:t>
      </w:r>
      <w:proofErr w:type="spellEnd"/>
      <w:r>
        <w:t xml:space="preserve"> J</w:t>
      </w:r>
    </w:p>
    <w:p w14:paraId="4EAB2D01" w14:textId="77777777" w:rsidR="00276D4B" w:rsidRDefault="00276D4B" w:rsidP="4971800B">
      <w:pPr>
        <w:jc w:val="both"/>
      </w:pPr>
    </w:p>
    <w:p w14:paraId="5828E8D8" w14:textId="21016C79" w:rsidR="00141A4C" w:rsidRDefault="00141A4C" w:rsidP="4971800B">
      <w:pPr>
        <w:jc w:val="both"/>
      </w:pPr>
      <w:r>
        <w:t xml:space="preserve">D/O </w:t>
      </w:r>
      <w:proofErr w:type="spellStart"/>
      <w:r>
        <w:t>Jaganivasan</w:t>
      </w:r>
      <w:proofErr w:type="spellEnd"/>
      <w:r>
        <w:t>,</w:t>
      </w:r>
    </w:p>
    <w:p w14:paraId="759C1728" w14:textId="323522D9" w:rsidR="00141A4C" w:rsidRDefault="40DBDD99" w:rsidP="40DBDD99">
      <w:r>
        <w:t xml:space="preserve"> </w:t>
      </w:r>
      <w:proofErr w:type="spellStart"/>
      <w:r>
        <w:t>Parambakkad</w:t>
      </w:r>
      <w:proofErr w:type="spellEnd"/>
      <w:r>
        <w:t xml:space="preserve"> (Ho),</w:t>
      </w:r>
    </w:p>
    <w:p w14:paraId="631571EE" w14:textId="18D2A9B2" w:rsidR="00141A4C" w:rsidRDefault="40DBDD99" w:rsidP="00141A4C">
      <w:proofErr w:type="spellStart"/>
      <w:r w:rsidRPr="40DBDD99">
        <w:rPr>
          <w:rFonts w:ascii="Cambria" w:eastAsia="Cambria" w:hAnsi="Cambria" w:cs="Cambria"/>
        </w:rPr>
        <w:t>Kinasseri</w:t>
      </w:r>
      <w:proofErr w:type="spellEnd"/>
      <w:r w:rsidRPr="40DBDD99">
        <w:rPr>
          <w:rFonts w:ascii="Cambria" w:eastAsia="Cambria" w:hAnsi="Cambria" w:cs="Cambria"/>
        </w:rPr>
        <w:t>(Po)</w:t>
      </w:r>
    </w:p>
    <w:p w14:paraId="3248990C" w14:textId="0536FB14" w:rsidR="00141A4C" w:rsidRDefault="40DBDD99" w:rsidP="40DBDD99">
      <w:r w:rsidRPr="40DBDD99">
        <w:rPr>
          <w:rFonts w:ascii="Cambria" w:eastAsia="Cambria" w:hAnsi="Cambria" w:cs="Cambria"/>
        </w:rPr>
        <w:t>Palakkad, Kerala</w:t>
      </w:r>
    </w:p>
    <w:p w14:paraId="4694FCD5" w14:textId="3BE73157" w:rsidR="00141A4C" w:rsidRDefault="00141A4C" w:rsidP="40DBDD99">
      <w:r>
        <w:t xml:space="preserve"> </w:t>
      </w:r>
      <w:sdt>
        <w:sdtPr>
          <w:alias w:val="Telephone:"/>
          <w:tag w:val="Telephone:"/>
          <w:id w:val="-1416317146"/>
          <w:placeholder>
            <w:docPart w:val="0DD5257FD82ED84FABA5C7FBFB17BB10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Telephone</w:t>
          </w:r>
        </w:sdtContent>
      </w:sdt>
      <w:r>
        <w:t>:9072792292</w:t>
      </w:r>
    </w:p>
    <w:p w14:paraId="1AE494D2" w14:textId="56DFDA61" w:rsidR="00141A4C" w:rsidRDefault="00141A4C" w:rsidP="40DBDD99">
      <w:r>
        <w:t>￼</w:t>
      </w:r>
      <w:sdt>
        <w:sdtPr>
          <w:alias w:val="Email:"/>
          <w:tag w:val="Email:"/>
          <w:id w:val="-391963670"/>
          <w:placeholder>
            <w:docPart w:val="3CD20BDCABB0EA4194CD08F4D2E7A8FA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>
            <w:t>Email</w:t>
          </w:r>
        </w:sdtContent>
      </w:sdt>
      <w:r w:rsidR="4971800B">
        <w:t>:ahalyaj05@gmail.com</w:t>
      </w:r>
    </w:p>
    <w:p w14:paraId="6510F2A9" w14:textId="700A508C" w:rsidR="006270A9" w:rsidRDefault="009D79B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4971800B">
            <w:t>Objective</w:t>
          </w:r>
        </w:sdtContent>
      </w:sdt>
      <w:r w:rsidR="4971800B">
        <w:t xml:space="preserve"> </w:t>
      </w:r>
    </w:p>
    <w:p w14:paraId="372BD0EE" w14:textId="23F63635" w:rsidR="4971800B" w:rsidRDefault="4971800B">
      <w:r w:rsidRPr="4971800B">
        <w:rPr>
          <w:rFonts w:ascii="Cambria" w:eastAsia="Cambria" w:hAnsi="Cambria" w:cs="Cambria"/>
        </w:rPr>
        <w:t>Passionate learner, seeking for a job where I could use my skill and knowledge for the development of firm and to achieve a good status in the surrounding.</w:t>
      </w:r>
    </w:p>
    <w:p w14:paraId="78DB852D" w14:textId="33654B97" w:rsidR="006270A9" w:rsidRDefault="009D79B3">
      <w:pPr>
        <w:pStyle w:val="Heading1"/>
      </w:pPr>
      <w:sdt>
        <w:sdtPr>
          <w:alias w:val="Education:"/>
          <w:tag w:val="Education:"/>
          <w:id w:val="807127995"/>
          <w:placeholder>
            <w:docPart w:val="E40CFD5320F7554E807E05EE1A35806A"/>
          </w:placeholder>
          <w:temporary/>
          <w:showingPlcHdr/>
          <w15:appearance w15:val="hidden"/>
        </w:sdtPr>
        <w:sdtEndPr/>
        <w:sdtContent>
          <w:r w:rsidR="4971800B">
            <w:t>Education</w:t>
          </w:r>
        </w:sdtContent>
      </w:sdt>
      <w:r w:rsidR="4971800B">
        <w:t xml:space="preserve"> </w:t>
      </w:r>
    </w:p>
    <w:p w14:paraId="69D0C959" w14:textId="0A1BEA16" w:rsidR="006270A9" w:rsidRDefault="4971800B">
      <w:pPr>
        <w:pStyle w:val="Heading1"/>
      </w:pPr>
      <w:r>
        <w:t xml:space="preserve">Major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84"/>
        <w:gridCol w:w="2484"/>
        <w:gridCol w:w="2484"/>
        <w:gridCol w:w="2484"/>
      </w:tblGrid>
      <w:tr w:rsidR="4971800B" w14:paraId="788BA611" w14:textId="77777777" w:rsidTr="4971800B">
        <w:tc>
          <w:tcPr>
            <w:tcW w:w="2484" w:type="dxa"/>
          </w:tcPr>
          <w:p w14:paraId="52F9CE42" w14:textId="4AFF204D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sz w:val="22"/>
                <w:szCs w:val="22"/>
              </w:rPr>
              <w:t>Course</w:t>
            </w:r>
          </w:p>
        </w:tc>
        <w:tc>
          <w:tcPr>
            <w:tcW w:w="2484" w:type="dxa"/>
          </w:tcPr>
          <w:p w14:paraId="459EBF74" w14:textId="33B78530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sz w:val="22"/>
                <w:szCs w:val="22"/>
              </w:rPr>
              <w:t>University/ Board</w:t>
            </w:r>
          </w:p>
        </w:tc>
        <w:tc>
          <w:tcPr>
            <w:tcW w:w="2484" w:type="dxa"/>
          </w:tcPr>
          <w:p w14:paraId="79A56E1C" w14:textId="1C7DF9D1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sz w:val="22"/>
                <w:szCs w:val="22"/>
              </w:rPr>
              <w:t xml:space="preserve"> Name of the institution</w:t>
            </w:r>
          </w:p>
        </w:tc>
        <w:tc>
          <w:tcPr>
            <w:tcW w:w="2484" w:type="dxa"/>
          </w:tcPr>
          <w:p w14:paraId="0A0AE5D5" w14:textId="3935F523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sz w:val="22"/>
                <w:szCs w:val="22"/>
              </w:rPr>
              <w:t>Percentage/CGPA</w:t>
            </w:r>
          </w:p>
        </w:tc>
      </w:tr>
      <w:tr w:rsidR="4971800B" w14:paraId="632BC9F6" w14:textId="77777777" w:rsidTr="4971800B">
        <w:tc>
          <w:tcPr>
            <w:tcW w:w="2484" w:type="dxa"/>
          </w:tcPr>
          <w:p w14:paraId="0DF09216" w14:textId="50F0D7F2" w:rsidR="4971800B" w:rsidRDefault="4971800B">
            <w:r w:rsidRPr="4971800B">
              <w:rPr>
                <w:rFonts w:ascii="Cambria" w:eastAsia="Cambria" w:hAnsi="Cambria" w:cs="Cambria"/>
              </w:rPr>
              <w:t>B.E(CSE) (2015-2019)</w:t>
            </w:r>
          </w:p>
          <w:p w14:paraId="230752A2" w14:textId="5F359FCB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484" w:type="dxa"/>
          </w:tcPr>
          <w:p w14:paraId="236E8967" w14:textId="20E1BB15" w:rsidR="4971800B" w:rsidRDefault="4971800B" w:rsidP="4971800B">
            <w:pPr>
              <w:rPr>
                <w:rFonts w:ascii="Cambria" w:eastAsia="Cambria" w:hAnsi="Cambria" w:cs="Cambria"/>
              </w:rPr>
            </w:pPr>
            <w:r w:rsidRPr="4971800B">
              <w:rPr>
                <w:rFonts w:ascii="Cambria" w:eastAsia="Cambria" w:hAnsi="Cambria" w:cs="Cambria"/>
              </w:rPr>
              <w:t xml:space="preserve">Anna University </w:t>
            </w:r>
          </w:p>
          <w:p w14:paraId="533EA9F4" w14:textId="1B0C9B48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484" w:type="dxa"/>
          </w:tcPr>
          <w:p w14:paraId="3B328B96" w14:textId="24E944A4" w:rsidR="4971800B" w:rsidRDefault="4971800B" w:rsidP="4971800B">
            <w:pPr>
              <w:pStyle w:val="Heading1"/>
              <w:outlineLvl w:val="0"/>
            </w:pPr>
            <w:proofErr w:type="spellStart"/>
            <w:r w:rsidRPr="4971800B">
              <w:rPr>
                <w:rFonts w:ascii="Cambria" w:eastAsia="Cambria" w:hAnsi="Cambria" w:cs="Cambria"/>
                <w:b w:val="0"/>
                <w:color w:val="404040" w:themeColor="text1" w:themeTint="BF"/>
                <w:sz w:val="22"/>
                <w:szCs w:val="22"/>
              </w:rPr>
              <w:t>Dhanalakshmi</w:t>
            </w:r>
            <w:proofErr w:type="spellEnd"/>
            <w:r w:rsidRPr="4971800B">
              <w:rPr>
                <w:rFonts w:ascii="Cambria" w:eastAsia="Cambria" w:hAnsi="Cambria" w:cs="Cambria"/>
                <w:b w:val="0"/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 w:rsidRPr="4971800B">
              <w:rPr>
                <w:rFonts w:ascii="Cambria" w:eastAsia="Cambria" w:hAnsi="Cambria" w:cs="Cambria"/>
                <w:b w:val="0"/>
                <w:color w:val="404040" w:themeColor="text1" w:themeTint="BF"/>
                <w:sz w:val="22"/>
                <w:szCs w:val="22"/>
              </w:rPr>
              <w:t>Srinivasa</w:t>
            </w:r>
            <w:proofErr w:type="spellEnd"/>
            <w:r w:rsidRPr="4971800B">
              <w:rPr>
                <w:rFonts w:ascii="Cambria" w:eastAsia="Cambria" w:hAnsi="Cambria" w:cs="Cambria"/>
                <w:b w:val="0"/>
                <w:color w:val="404040" w:themeColor="text1" w:themeTint="BF"/>
                <w:sz w:val="22"/>
                <w:szCs w:val="22"/>
              </w:rPr>
              <w:t xml:space="preserve"> College of Engineering </w:t>
            </w:r>
          </w:p>
        </w:tc>
        <w:tc>
          <w:tcPr>
            <w:tcW w:w="2484" w:type="dxa"/>
          </w:tcPr>
          <w:p w14:paraId="50B6DF71" w14:textId="11E64DDC" w:rsidR="4971800B" w:rsidRDefault="4971800B" w:rsidP="4971800B">
            <w:pPr>
              <w:pStyle w:val="Heading1"/>
              <w:outlineLvl w:val="0"/>
            </w:pPr>
            <w:r w:rsidRPr="4971800B">
              <w:rPr>
                <w:rFonts w:ascii="Cambria" w:eastAsia="Cambria" w:hAnsi="Cambria" w:cs="Cambria"/>
                <w:b w:val="0"/>
                <w:color w:val="404040" w:themeColor="text1" w:themeTint="BF"/>
                <w:sz w:val="22"/>
                <w:szCs w:val="22"/>
              </w:rPr>
              <w:t>7.48</w:t>
            </w:r>
          </w:p>
        </w:tc>
      </w:tr>
      <w:tr w:rsidR="4971800B" w14:paraId="65355CFD" w14:textId="77777777" w:rsidTr="4971800B">
        <w:tc>
          <w:tcPr>
            <w:tcW w:w="2484" w:type="dxa"/>
          </w:tcPr>
          <w:p w14:paraId="438F5750" w14:textId="494E1C27" w:rsidR="4971800B" w:rsidRDefault="4971800B" w:rsidP="4971800B">
            <w:pPr>
              <w:rPr>
                <w:rFonts w:ascii="Cambria" w:eastAsia="Cambria" w:hAnsi="Cambria" w:cs="Cambria"/>
              </w:rPr>
            </w:pPr>
            <w:r w:rsidRPr="4971800B">
              <w:rPr>
                <w:rFonts w:ascii="Cambria" w:eastAsia="Cambria" w:hAnsi="Cambria" w:cs="Cambria"/>
              </w:rPr>
              <w:t>Higher Secondary (2014-2015)</w:t>
            </w:r>
          </w:p>
        </w:tc>
        <w:tc>
          <w:tcPr>
            <w:tcW w:w="2484" w:type="dxa"/>
          </w:tcPr>
          <w:p w14:paraId="6E68E992" w14:textId="774B7196" w:rsidR="4971800B" w:rsidRDefault="4971800B" w:rsidP="4971800B">
            <w:r w:rsidRPr="4971800B">
              <w:rPr>
                <w:rFonts w:ascii="Cambria" w:eastAsia="Cambria" w:hAnsi="Cambria" w:cs="Cambria"/>
              </w:rPr>
              <w:t xml:space="preserve">State Board </w:t>
            </w:r>
          </w:p>
          <w:p w14:paraId="25D25F6E" w14:textId="0CB6AE27" w:rsidR="4971800B" w:rsidRDefault="4971800B" w:rsidP="4971800B">
            <w:pPr>
              <w:pStyle w:val="Heading1"/>
              <w:outlineLvl w:val="0"/>
            </w:pPr>
          </w:p>
        </w:tc>
        <w:tc>
          <w:tcPr>
            <w:tcW w:w="2484" w:type="dxa"/>
          </w:tcPr>
          <w:p w14:paraId="37623832" w14:textId="0472EDCB" w:rsidR="4971800B" w:rsidRDefault="4971800B" w:rsidP="4971800B">
            <w:pPr>
              <w:rPr>
                <w:rFonts w:ascii="Cambria" w:eastAsia="Cambria" w:hAnsi="Cambria" w:cs="Cambria"/>
                <w:color w:val="000000" w:themeColor="text1"/>
              </w:rPr>
            </w:pPr>
            <w:r w:rsidRPr="4971800B">
              <w:rPr>
                <w:rFonts w:ascii="Cambria" w:eastAsia="Cambria" w:hAnsi="Cambria" w:cs="Cambria"/>
                <w:color w:val="000000" w:themeColor="text1"/>
              </w:rPr>
              <w:t>B.E.M Higher Secondary School 75%</w:t>
            </w:r>
          </w:p>
          <w:p w14:paraId="0872DEDD" w14:textId="71A425B7" w:rsidR="4971800B" w:rsidRDefault="4971800B" w:rsidP="4971800B">
            <w:pPr>
              <w:pStyle w:val="Heading1"/>
              <w:outlineLvl w:val="0"/>
            </w:pPr>
          </w:p>
        </w:tc>
        <w:tc>
          <w:tcPr>
            <w:tcW w:w="2484" w:type="dxa"/>
          </w:tcPr>
          <w:p w14:paraId="0914EF4A" w14:textId="4B902AC8" w:rsidR="4971800B" w:rsidRDefault="4971800B" w:rsidP="4971800B">
            <w:pPr>
              <w:pStyle w:val="Heading1"/>
              <w:outlineLvl w:val="0"/>
              <w:rPr>
                <w:b w:val="0"/>
                <w:color w:val="auto"/>
                <w:sz w:val="22"/>
                <w:szCs w:val="22"/>
              </w:rPr>
            </w:pPr>
            <w:r w:rsidRPr="4971800B">
              <w:rPr>
                <w:b w:val="0"/>
                <w:color w:val="auto"/>
                <w:sz w:val="22"/>
                <w:szCs w:val="22"/>
              </w:rPr>
              <w:t>75%</w:t>
            </w:r>
          </w:p>
        </w:tc>
      </w:tr>
      <w:tr w:rsidR="4971800B" w14:paraId="16F26922" w14:textId="77777777" w:rsidTr="4971800B">
        <w:tc>
          <w:tcPr>
            <w:tcW w:w="2484" w:type="dxa"/>
          </w:tcPr>
          <w:p w14:paraId="1CF7F83B" w14:textId="5D155024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  <w:t>SSLC (2012-2013)</w:t>
            </w:r>
          </w:p>
        </w:tc>
        <w:tc>
          <w:tcPr>
            <w:tcW w:w="2484" w:type="dxa"/>
          </w:tcPr>
          <w:p w14:paraId="51D99288" w14:textId="7FA6BE50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  <w:t>State Board</w:t>
            </w:r>
          </w:p>
        </w:tc>
        <w:tc>
          <w:tcPr>
            <w:tcW w:w="2484" w:type="dxa"/>
          </w:tcPr>
          <w:p w14:paraId="3929C4FA" w14:textId="5EAEB6E9" w:rsidR="4971800B" w:rsidRDefault="4971800B" w:rsidP="4971800B">
            <w:pPr>
              <w:rPr>
                <w:rFonts w:ascii="Cambria" w:eastAsia="Cambria" w:hAnsi="Cambria" w:cs="Cambria"/>
                <w:color w:val="auto"/>
              </w:rPr>
            </w:pPr>
            <w:r w:rsidRPr="4971800B">
              <w:rPr>
                <w:rFonts w:ascii="Cambria" w:eastAsia="Cambria" w:hAnsi="Cambria" w:cs="Cambria"/>
                <w:color w:val="auto"/>
              </w:rPr>
              <w:t>B.E.M Higher Secondary School</w:t>
            </w:r>
          </w:p>
          <w:p w14:paraId="74965473" w14:textId="2DB886AF" w:rsidR="4971800B" w:rsidRDefault="4971800B" w:rsidP="4971800B">
            <w:pPr>
              <w:pStyle w:val="Heading1"/>
              <w:outlineLvl w:val="0"/>
              <w:rPr>
                <w:b w:val="0"/>
                <w:color w:val="auto"/>
              </w:rPr>
            </w:pPr>
          </w:p>
        </w:tc>
        <w:tc>
          <w:tcPr>
            <w:tcW w:w="2484" w:type="dxa"/>
          </w:tcPr>
          <w:p w14:paraId="5C3339F3" w14:textId="5497239F" w:rsidR="4971800B" w:rsidRDefault="4971800B" w:rsidP="4971800B">
            <w:pPr>
              <w:pStyle w:val="Heading1"/>
              <w:outlineLvl w:val="0"/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</w:pPr>
            <w:r w:rsidRPr="4971800B">
              <w:rPr>
                <w:rFonts w:ascii="Cambria" w:eastAsia="Cambria" w:hAnsi="Cambria" w:cs="Cambria"/>
                <w:b w:val="0"/>
                <w:color w:val="auto"/>
                <w:sz w:val="22"/>
                <w:szCs w:val="22"/>
              </w:rPr>
              <w:t>95.6%</w:t>
            </w:r>
          </w:p>
        </w:tc>
      </w:tr>
    </w:tbl>
    <w:p w14:paraId="2C6D7D17" w14:textId="5353C696" w:rsidR="006270A9" w:rsidRDefault="4971800B" w:rsidP="4971800B">
      <w:pPr>
        <w:pStyle w:val="Heading1"/>
      </w:pPr>
      <w:r>
        <w:t>Minor</w:t>
      </w:r>
    </w:p>
    <w:p w14:paraId="5536177A" w14:textId="1BA6AABF" w:rsidR="006270A9" w:rsidRDefault="4971800B" w:rsidP="4971800B">
      <w:pPr>
        <w:pStyle w:val="ListParagraph"/>
        <w:numPr>
          <w:ilvl w:val="0"/>
          <w:numId w:val="4"/>
        </w:numPr>
      </w:pPr>
      <w:r w:rsidRPr="4971800B">
        <w:rPr>
          <w:rFonts w:ascii="Cambria" w:eastAsia="Cambria" w:hAnsi="Cambria" w:cs="Cambria"/>
        </w:rPr>
        <w:t xml:space="preserve">Attended 3 day </w:t>
      </w:r>
      <w:proofErr w:type="spellStart"/>
      <w:r w:rsidRPr="4971800B">
        <w:rPr>
          <w:rFonts w:ascii="Cambria" w:eastAsia="Cambria" w:hAnsi="Cambria" w:cs="Cambria"/>
        </w:rPr>
        <w:t>inplant</w:t>
      </w:r>
      <w:proofErr w:type="spellEnd"/>
      <w:r w:rsidRPr="4971800B">
        <w:rPr>
          <w:rFonts w:ascii="Cambria" w:eastAsia="Cambria" w:hAnsi="Cambria" w:cs="Cambria"/>
        </w:rPr>
        <w:t xml:space="preserve"> training program on Python at ATS </w:t>
      </w:r>
      <w:proofErr w:type="spellStart"/>
      <w:r w:rsidRPr="4971800B">
        <w:rPr>
          <w:rFonts w:ascii="Cambria" w:eastAsia="Cambria" w:hAnsi="Cambria" w:cs="Cambria"/>
        </w:rPr>
        <w:t>organisation</w:t>
      </w:r>
      <w:proofErr w:type="spellEnd"/>
      <w:r w:rsidRPr="4971800B">
        <w:rPr>
          <w:rFonts w:ascii="Cambria" w:eastAsia="Cambria" w:hAnsi="Cambria" w:cs="Cambria"/>
        </w:rPr>
        <w:t xml:space="preserve"> , Coimbatore.</w:t>
      </w:r>
    </w:p>
    <w:p w14:paraId="0B286798" w14:textId="154016E7" w:rsidR="006270A9" w:rsidRDefault="4971800B" w:rsidP="4971800B">
      <w:pPr>
        <w:pStyle w:val="ListParagraph"/>
        <w:numPr>
          <w:ilvl w:val="0"/>
          <w:numId w:val="4"/>
        </w:numPr>
      </w:pPr>
      <w:r w:rsidRPr="4971800B">
        <w:rPr>
          <w:rFonts w:ascii="Cambria" w:eastAsia="Cambria" w:hAnsi="Cambria" w:cs="Cambria"/>
        </w:rPr>
        <w:t xml:space="preserve">Attended 3 day </w:t>
      </w:r>
      <w:proofErr w:type="spellStart"/>
      <w:r w:rsidRPr="4971800B">
        <w:rPr>
          <w:rFonts w:ascii="Cambria" w:eastAsia="Cambria" w:hAnsi="Cambria" w:cs="Cambria"/>
        </w:rPr>
        <w:t>inplant</w:t>
      </w:r>
      <w:proofErr w:type="spellEnd"/>
      <w:r w:rsidRPr="4971800B">
        <w:rPr>
          <w:rFonts w:ascii="Cambria" w:eastAsia="Cambria" w:hAnsi="Cambria" w:cs="Cambria"/>
        </w:rPr>
        <w:t xml:space="preserve"> training program on PHP at ATS organization , Coimbatore. </w:t>
      </w:r>
    </w:p>
    <w:p w14:paraId="49CBD4E5" w14:textId="458562A7" w:rsidR="006270A9" w:rsidRDefault="4971800B" w:rsidP="4971800B">
      <w:pPr>
        <w:pStyle w:val="Heading1"/>
      </w:pPr>
      <w:r>
        <w:lastRenderedPageBreak/>
        <w:t>Hobbies</w:t>
      </w:r>
    </w:p>
    <w:p w14:paraId="6905CABF" w14:textId="4243C31A" w:rsidR="006270A9" w:rsidRDefault="4971800B" w:rsidP="4971800B">
      <w:pPr>
        <w:pStyle w:val="Heading1"/>
        <w:numPr>
          <w:ilvl w:val="0"/>
          <w:numId w:val="2"/>
        </w:numPr>
        <w:rPr>
          <w:b w:val="0"/>
          <w:color w:val="auto"/>
          <w:sz w:val="22"/>
          <w:szCs w:val="22"/>
        </w:rPr>
      </w:pPr>
      <w:r w:rsidRPr="4971800B">
        <w:rPr>
          <w:rFonts w:ascii="Cambria" w:eastAsia="Cambria" w:hAnsi="Cambria" w:cs="Cambria"/>
          <w:b w:val="0"/>
          <w:color w:val="auto"/>
          <w:sz w:val="22"/>
          <w:szCs w:val="22"/>
        </w:rPr>
        <w:t>Music</w:t>
      </w:r>
    </w:p>
    <w:p w14:paraId="18944B18" w14:textId="02278C59" w:rsidR="006270A9" w:rsidRDefault="4971800B" w:rsidP="4971800B">
      <w:pPr>
        <w:pStyle w:val="Heading1"/>
        <w:numPr>
          <w:ilvl w:val="0"/>
          <w:numId w:val="2"/>
        </w:numPr>
        <w:rPr>
          <w:b w:val="0"/>
          <w:color w:val="auto"/>
          <w:sz w:val="22"/>
          <w:szCs w:val="22"/>
        </w:rPr>
      </w:pPr>
      <w:r w:rsidRPr="4971800B">
        <w:rPr>
          <w:rFonts w:ascii="Cambria" w:eastAsia="Cambria" w:hAnsi="Cambria" w:cs="Cambria"/>
          <w:b w:val="0"/>
          <w:color w:val="auto"/>
          <w:sz w:val="22"/>
          <w:szCs w:val="22"/>
        </w:rPr>
        <w:t>Dance</w:t>
      </w:r>
    </w:p>
    <w:p w14:paraId="244810E6" w14:textId="14242BA2" w:rsidR="006270A9" w:rsidRDefault="006270A9" w:rsidP="4971800B">
      <w:pPr>
        <w:pStyle w:val="Heading1"/>
      </w:pPr>
    </w:p>
    <w:p w14:paraId="28ED42B2" w14:textId="340D7263" w:rsidR="006270A9" w:rsidRDefault="009D79B3" w:rsidP="4971800B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EF5CD296A3B18547B999EDEE135BF254"/>
          </w:placeholder>
          <w:temporary/>
          <w:showingPlcHdr/>
          <w15:appearance w15:val="hidden"/>
        </w:sdtPr>
        <w:sdtEndPr/>
        <w:sdtContent>
          <w:r w:rsidR="4971800B">
            <w:t>Skills &amp; Abilities</w:t>
          </w:r>
        </w:sdtContent>
      </w:sdt>
    </w:p>
    <w:p w14:paraId="72E49ED7" w14:textId="163BE131" w:rsidR="4971800B" w:rsidRDefault="4971800B" w:rsidP="4971800B">
      <w:pPr>
        <w:pStyle w:val="ListParagraph"/>
        <w:numPr>
          <w:ilvl w:val="0"/>
          <w:numId w:val="1"/>
        </w:numPr>
      </w:pPr>
      <w:r w:rsidRPr="4971800B">
        <w:rPr>
          <w:rFonts w:ascii="Cambria" w:eastAsia="Cambria" w:hAnsi="Cambria" w:cs="Cambria"/>
        </w:rPr>
        <w:t xml:space="preserve"> Team worker</w:t>
      </w:r>
    </w:p>
    <w:p w14:paraId="523FF4F3" w14:textId="309E3ABD" w:rsidR="4971800B" w:rsidRDefault="4971800B" w:rsidP="4971800B">
      <w:pPr>
        <w:pStyle w:val="ListParagraph"/>
        <w:numPr>
          <w:ilvl w:val="0"/>
          <w:numId w:val="1"/>
        </w:numPr>
      </w:pPr>
      <w:r w:rsidRPr="4971800B">
        <w:rPr>
          <w:rFonts w:ascii="Cambria" w:eastAsia="Cambria" w:hAnsi="Cambria" w:cs="Cambria"/>
        </w:rPr>
        <w:t xml:space="preserve"> Communication</w:t>
      </w:r>
    </w:p>
    <w:p w14:paraId="16D67AD1" w14:textId="7E2C8B0A" w:rsidR="4971800B" w:rsidRDefault="4971800B" w:rsidP="4971800B">
      <w:pPr>
        <w:pStyle w:val="ListParagraph"/>
        <w:numPr>
          <w:ilvl w:val="0"/>
          <w:numId w:val="1"/>
        </w:numPr>
      </w:pPr>
      <w:r w:rsidRPr="4971800B">
        <w:rPr>
          <w:rFonts w:ascii="Cambria" w:eastAsia="Cambria" w:hAnsi="Cambria" w:cs="Cambria"/>
        </w:rPr>
        <w:t xml:space="preserve"> Quick Learner</w:t>
      </w:r>
    </w:p>
    <w:p w14:paraId="165748ED" w14:textId="3CF31F0C" w:rsidR="4971800B" w:rsidRDefault="4971800B" w:rsidP="4971800B">
      <w:pPr>
        <w:pStyle w:val="ListParagraph"/>
        <w:numPr>
          <w:ilvl w:val="0"/>
          <w:numId w:val="1"/>
        </w:numPr>
        <w:spacing w:line="259" w:lineRule="auto"/>
      </w:pPr>
      <w:r w:rsidRPr="4971800B">
        <w:rPr>
          <w:rFonts w:ascii="Cambria" w:eastAsia="Cambria" w:hAnsi="Cambria" w:cs="Cambria"/>
        </w:rPr>
        <w:t xml:space="preserve"> Optimistic Person</w:t>
      </w:r>
    </w:p>
    <w:p w14:paraId="74C17BE2" w14:textId="5AF0C7F5" w:rsidR="4971800B" w:rsidRDefault="4971800B" w:rsidP="4971800B">
      <w:pPr>
        <w:pStyle w:val="Heading1"/>
      </w:pPr>
      <w:r>
        <w:t xml:space="preserve">Professional Skills  </w:t>
      </w:r>
    </w:p>
    <w:p w14:paraId="49BAFA23" w14:textId="2AB10E8B" w:rsidR="4971800B" w:rsidRDefault="4971800B" w:rsidP="4971800B">
      <w:pPr>
        <w:pStyle w:val="Heading1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968"/>
      </w:tblGrid>
      <w:tr w:rsidR="4971800B" w14:paraId="1C3928DC" w14:textId="77777777" w:rsidTr="4971800B">
        <w:tc>
          <w:tcPr>
            <w:tcW w:w="4968" w:type="dxa"/>
          </w:tcPr>
          <w:p w14:paraId="5A345B29" w14:textId="10A41FED" w:rsidR="4971800B" w:rsidRDefault="4971800B" w:rsidP="4971800B">
            <w:pPr>
              <w:rPr>
                <w:b/>
                <w:bCs/>
              </w:rPr>
            </w:pPr>
            <w:r w:rsidRPr="4971800B">
              <w:rPr>
                <w:b/>
                <w:bCs/>
              </w:rPr>
              <w:t>Packages</w:t>
            </w:r>
          </w:p>
        </w:tc>
        <w:tc>
          <w:tcPr>
            <w:tcW w:w="4968" w:type="dxa"/>
          </w:tcPr>
          <w:p w14:paraId="77DF364F" w14:textId="5E91ECC9" w:rsidR="4971800B" w:rsidRDefault="4971800B" w:rsidP="4971800B">
            <w:r w:rsidRPr="4971800B">
              <w:rPr>
                <w:b/>
                <w:bCs/>
              </w:rPr>
              <w:t>Languages</w:t>
            </w:r>
          </w:p>
        </w:tc>
      </w:tr>
      <w:tr w:rsidR="4971800B" w14:paraId="76621DDE" w14:textId="77777777" w:rsidTr="4971800B">
        <w:tc>
          <w:tcPr>
            <w:tcW w:w="4968" w:type="dxa"/>
          </w:tcPr>
          <w:p w14:paraId="6B7EF104" w14:textId="16F0C8DA" w:rsidR="4971800B" w:rsidRDefault="4971800B">
            <w:r w:rsidRPr="4971800B">
              <w:t>MS Office</w:t>
            </w:r>
          </w:p>
        </w:tc>
        <w:tc>
          <w:tcPr>
            <w:tcW w:w="4968" w:type="dxa"/>
          </w:tcPr>
          <w:p w14:paraId="3AA436D4" w14:textId="14A05867" w:rsidR="4971800B" w:rsidRDefault="4971800B" w:rsidP="4971800B">
            <w:r w:rsidRPr="4971800B">
              <w:t>C, C++</w:t>
            </w:r>
          </w:p>
        </w:tc>
      </w:tr>
      <w:tr w:rsidR="4971800B" w14:paraId="25EA3CA0" w14:textId="77777777" w:rsidTr="4971800B">
        <w:tc>
          <w:tcPr>
            <w:tcW w:w="4968" w:type="dxa"/>
          </w:tcPr>
          <w:p w14:paraId="40EF6E22" w14:textId="34C94989" w:rsidR="4971800B" w:rsidRDefault="4971800B" w:rsidP="4971800B">
            <w:proofErr w:type="spellStart"/>
            <w:r w:rsidRPr="4971800B">
              <w:t>Netbeans</w:t>
            </w:r>
            <w:proofErr w:type="spellEnd"/>
            <w:r w:rsidRPr="4971800B">
              <w:t xml:space="preserve"> IDE</w:t>
            </w:r>
          </w:p>
        </w:tc>
        <w:tc>
          <w:tcPr>
            <w:tcW w:w="4968" w:type="dxa"/>
          </w:tcPr>
          <w:p w14:paraId="5FE0A34B" w14:textId="5A381616" w:rsidR="4971800B" w:rsidRDefault="4971800B" w:rsidP="4971800B">
            <w:r w:rsidRPr="4971800B">
              <w:t>C#</w:t>
            </w:r>
          </w:p>
        </w:tc>
      </w:tr>
      <w:tr w:rsidR="4971800B" w14:paraId="76611B4B" w14:textId="77777777" w:rsidTr="4971800B">
        <w:tc>
          <w:tcPr>
            <w:tcW w:w="4968" w:type="dxa"/>
          </w:tcPr>
          <w:p w14:paraId="3CFCCF48" w14:textId="5E1E5635" w:rsidR="4971800B" w:rsidRDefault="4971800B" w:rsidP="4971800B">
            <w:r w:rsidRPr="4971800B">
              <w:t>Android studio</w:t>
            </w:r>
          </w:p>
        </w:tc>
        <w:tc>
          <w:tcPr>
            <w:tcW w:w="4968" w:type="dxa"/>
          </w:tcPr>
          <w:p w14:paraId="7D48EC3C" w14:textId="724985F1" w:rsidR="4971800B" w:rsidRDefault="4971800B" w:rsidP="4971800B">
            <w:r w:rsidRPr="4971800B">
              <w:t>Java</w:t>
            </w:r>
          </w:p>
        </w:tc>
      </w:tr>
      <w:tr w:rsidR="4971800B" w14:paraId="4236E123" w14:textId="77777777" w:rsidTr="4971800B">
        <w:tc>
          <w:tcPr>
            <w:tcW w:w="4968" w:type="dxa"/>
          </w:tcPr>
          <w:p w14:paraId="1D4288A3" w14:textId="7219272B" w:rsidR="4971800B" w:rsidRDefault="4971800B" w:rsidP="4971800B">
            <w:r w:rsidRPr="4971800B">
              <w:t>Visual Studio</w:t>
            </w:r>
          </w:p>
        </w:tc>
        <w:tc>
          <w:tcPr>
            <w:tcW w:w="4968" w:type="dxa"/>
          </w:tcPr>
          <w:p w14:paraId="3C590B3B" w14:textId="0EF265DB" w:rsidR="4971800B" w:rsidRDefault="4971800B" w:rsidP="4971800B">
            <w:r w:rsidRPr="4971800B">
              <w:t>Web languages (HTML, CSS, PHP)</w:t>
            </w:r>
          </w:p>
        </w:tc>
      </w:tr>
      <w:tr w:rsidR="4971800B" w14:paraId="0147B46B" w14:textId="77777777" w:rsidTr="4971800B">
        <w:tc>
          <w:tcPr>
            <w:tcW w:w="4968" w:type="dxa"/>
          </w:tcPr>
          <w:p w14:paraId="0D26D659" w14:textId="52866116" w:rsidR="4971800B" w:rsidRDefault="4971800B" w:rsidP="4971800B"/>
        </w:tc>
        <w:tc>
          <w:tcPr>
            <w:tcW w:w="4968" w:type="dxa"/>
          </w:tcPr>
          <w:p w14:paraId="5BC60FD5" w14:textId="63EE30D0" w:rsidR="4971800B" w:rsidRDefault="4971800B" w:rsidP="4971800B">
            <w:r w:rsidRPr="4971800B">
              <w:t>Python (Beginner Level)</w:t>
            </w:r>
          </w:p>
        </w:tc>
      </w:tr>
    </w:tbl>
    <w:p w14:paraId="0B0BAC53" w14:textId="12BA9AC4" w:rsidR="4971800B" w:rsidRDefault="4971800B" w:rsidP="4971800B">
      <w:pPr>
        <w:pStyle w:val="Heading1"/>
      </w:pPr>
      <w:r>
        <w:t xml:space="preserve">Area of Interest </w:t>
      </w:r>
    </w:p>
    <w:p w14:paraId="26B04B4E" w14:textId="06065A87" w:rsidR="4971800B" w:rsidRDefault="4971800B" w:rsidP="4971800B">
      <w:pPr>
        <w:pStyle w:val="ListParagraph"/>
        <w:numPr>
          <w:ilvl w:val="0"/>
          <w:numId w:val="5"/>
        </w:numPr>
      </w:pPr>
      <w:r w:rsidRPr="4971800B">
        <w:t xml:space="preserve">IT </w:t>
      </w:r>
    </w:p>
    <w:p w14:paraId="472B505A" w14:textId="5380CE2B" w:rsidR="4971800B" w:rsidRDefault="4971800B" w:rsidP="4971800B">
      <w:pPr>
        <w:pStyle w:val="ListParagraph"/>
        <w:numPr>
          <w:ilvl w:val="0"/>
          <w:numId w:val="5"/>
        </w:numPr>
        <w:spacing w:line="259" w:lineRule="auto"/>
      </w:pPr>
      <w:r w:rsidRPr="4971800B">
        <w:t>Administration</w:t>
      </w:r>
    </w:p>
    <w:p w14:paraId="6E977CCC" w14:textId="4B7E15C0" w:rsidR="4971800B" w:rsidRDefault="4971800B" w:rsidP="4971800B">
      <w:pPr>
        <w:pStyle w:val="ListParagraph"/>
        <w:numPr>
          <w:ilvl w:val="0"/>
          <w:numId w:val="5"/>
        </w:numPr>
        <w:spacing w:line="259" w:lineRule="auto"/>
      </w:pPr>
      <w:r w:rsidRPr="4971800B">
        <w:t>Web Developer</w:t>
      </w:r>
    </w:p>
    <w:p w14:paraId="4483FCB2" w14:textId="4E13E5A7" w:rsidR="4971800B" w:rsidRDefault="4971800B" w:rsidP="4971800B">
      <w:pPr>
        <w:pStyle w:val="Heading1"/>
      </w:pPr>
      <w:r>
        <w:t xml:space="preserve"> Languages Known </w:t>
      </w:r>
    </w:p>
    <w:p w14:paraId="5F0054C5" w14:textId="5F681631" w:rsidR="4971800B" w:rsidRDefault="4971800B" w:rsidP="4971800B">
      <w:pPr>
        <w:pStyle w:val="ListParagraph"/>
        <w:numPr>
          <w:ilvl w:val="0"/>
          <w:numId w:val="6"/>
        </w:numPr>
      </w:pPr>
      <w:r w:rsidRPr="4971800B">
        <w:t>Malayalam (Read, Write, Speak)</w:t>
      </w:r>
    </w:p>
    <w:p w14:paraId="1E306689" w14:textId="40205D46" w:rsidR="4971800B" w:rsidRDefault="4971800B" w:rsidP="4971800B">
      <w:pPr>
        <w:pStyle w:val="ListParagraph"/>
        <w:numPr>
          <w:ilvl w:val="0"/>
          <w:numId w:val="6"/>
        </w:numPr>
      </w:pPr>
      <w:r w:rsidRPr="4971800B">
        <w:t>English (Read, Write, Speak)</w:t>
      </w:r>
    </w:p>
    <w:p w14:paraId="19090527" w14:textId="1EC36C91" w:rsidR="4971800B" w:rsidRDefault="4971800B" w:rsidP="4971800B">
      <w:pPr>
        <w:pStyle w:val="ListParagraph"/>
        <w:numPr>
          <w:ilvl w:val="0"/>
          <w:numId w:val="6"/>
        </w:numPr>
      </w:pPr>
      <w:r w:rsidRPr="4971800B">
        <w:t>Hindi (Read, Write)</w:t>
      </w:r>
    </w:p>
    <w:p w14:paraId="6D277704" w14:textId="375E72D5" w:rsidR="4971800B" w:rsidRDefault="4971800B" w:rsidP="4971800B">
      <w:pPr>
        <w:pStyle w:val="ListParagraph"/>
        <w:numPr>
          <w:ilvl w:val="0"/>
          <w:numId w:val="6"/>
        </w:numPr>
      </w:pPr>
      <w:r w:rsidRPr="4971800B">
        <w:t>Tamil (Speak)</w:t>
      </w:r>
    </w:p>
    <w:p w14:paraId="2AF284C6" w14:textId="74F97C10" w:rsidR="4971800B" w:rsidRDefault="4971800B" w:rsidP="4971800B">
      <w:pPr>
        <w:pStyle w:val="Heading1"/>
      </w:pPr>
      <w:r>
        <w:t xml:space="preserve">Projects </w:t>
      </w:r>
    </w:p>
    <w:p w14:paraId="50E8C3A2" w14:textId="18B48C34" w:rsidR="4971800B" w:rsidRDefault="4971800B" w:rsidP="4971800B">
      <w:pPr>
        <w:rPr>
          <w:rFonts w:ascii="Cambria" w:eastAsia="Cambria" w:hAnsi="Cambria" w:cs="Cambria"/>
          <w:b/>
          <w:bCs/>
          <w:sz w:val="28"/>
          <w:szCs w:val="28"/>
        </w:rPr>
      </w:pPr>
      <w:r w:rsidRPr="4971800B">
        <w:rPr>
          <w:rFonts w:ascii="Cambria" w:eastAsia="Cambria" w:hAnsi="Cambria" w:cs="Cambria"/>
          <w:b/>
          <w:bCs/>
          <w:sz w:val="28"/>
          <w:szCs w:val="28"/>
        </w:rPr>
        <w:t>MINI PROJECT:</w:t>
      </w:r>
    </w:p>
    <w:p w14:paraId="58BD209C" w14:textId="6E513BB2" w:rsidR="4971800B" w:rsidRDefault="4971800B" w:rsidP="4971800B">
      <w:r w:rsidRPr="4971800B">
        <w:rPr>
          <w:rFonts w:ascii="Cambria" w:eastAsia="Cambria" w:hAnsi="Cambria" w:cs="Cambria"/>
        </w:rPr>
        <w:t>Online Payment system (Website)</w:t>
      </w:r>
    </w:p>
    <w:p w14:paraId="1CEA4B47" w14:textId="1D6BABA5" w:rsidR="4971800B" w:rsidRDefault="4971800B" w:rsidP="4971800B">
      <w:pPr>
        <w:rPr>
          <w:rFonts w:ascii="Cambria" w:eastAsia="Cambria" w:hAnsi="Cambria" w:cs="Cambria"/>
          <w:b/>
          <w:bCs/>
          <w:sz w:val="28"/>
          <w:szCs w:val="28"/>
        </w:rPr>
      </w:pPr>
      <w:r w:rsidRPr="4971800B">
        <w:rPr>
          <w:rFonts w:ascii="Cambria" w:eastAsia="Cambria" w:hAnsi="Cambria" w:cs="Cambria"/>
          <w:b/>
          <w:bCs/>
          <w:sz w:val="28"/>
          <w:szCs w:val="28"/>
        </w:rPr>
        <w:t>Main Project:</w:t>
      </w:r>
    </w:p>
    <w:p w14:paraId="3E23937E" w14:textId="66EE586D" w:rsidR="4971800B" w:rsidRDefault="4971800B" w:rsidP="4971800B">
      <w:pPr>
        <w:rPr>
          <w:rFonts w:ascii="Cambria" w:eastAsia="Cambria" w:hAnsi="Cambria" w:cs="Cambria"/>
        </w:rPr>
      </w:pPr>
      <w:r w:rsidRPr="4971800B">
        <w:rPr>
          <w:rFonts w:ascii="Cambria" w:eastAsia="Cambria" w:hAnsi="Cambria" w:cs="Cambria"/>
        </w:rPr>
        <w:t>Intrusion Detection System using RFA .</w:t>
      </w:r>
    </w:p>
    <w:p w14:paraId="736AE1D7" w14:textId="67961E45" w:rsidR="4971800B" w:rsidRDefault="4971800B" w:rsidP="4971800B">
      <w:pPr>
        <w:pStyle w:val="Heading1"/>
      </w:pPr>
    </w:p>
    <w:p w14:paraId="7B9B26A9" w14:textId="747DD550" w:rsidR="4971800B" w:rsidRDefault="4971800B" w:rsidP="4971800B">
      <w:pPr>
        <w:pStyle w:val="Heading1"/>
      </w:pPr>
    </w:p>
    <w:p w14:paraId="10CF8143" w14:textId="00EDE996" w:rsidR="4971800B" w:rsidRDefault="4971800B" w:rsidP="4971800B">
      <w:pPr>
        <w:pStyle w:val="Heading1"/>
      </w:pPr>
    </w:p>
    <w:p w14:paraId="053A4140" w14:textId="50C53654" w:rsidR="4971800B" w:rsidRDefault="4971800B" w:rsidP="4971800B">
      <w:pPr>
        <w:pStyle w:val="Heading1"/>
      </w:pPr>
    </w:p>
    <w:p w14:paraId="2BD403BF" w14:textId="61C56131" w:rsidR="4971800B" w:rsidRDefault="4971800B" w:rsidP="4971800B">
      <w:pPr>
        <w:pStyle w:val="Heading1"/>
      </w:pPr>
    </w:p>
    <w:p w14:paraId="4AA1EFC9" w14:textId="75F18F6A" w:rsidR="4971800B" w:rsidRDefault="4971800B" w:rsidP="4971800B">
      <w:pPr>
        <w:pStyle w:val="Heading1"/>
      </w:pPr>
    </w:p>
    <w:p w14:paraId="67B62142" w14:textId="348D4CA0" w:rsidR="4971800B" w:rsidRDefault="4971800B" w:rsidP="4971800B">
      <w:pPr>
        <w:pStyle w:val="Heading1"/>
      </w:pPr>
    </w:p>
    <w:p w14:paraId="13C1A745" w14:textId="51969008" w:rsidR="4971800B" w:rsidRDefault="4971800B" w:rsidP="4971800B">
      <w:pPr>
        <w:pStyle w:val="Heading1"/>
      </w:pPr>
    </w:p>
    <w:p w14:paraId="5E2EF3AA" w14:textId="459249D8" w:rsidR="4971800B" w:rsidRDefault="4971800B" w:rsidP="4971800B">
      <w:pPr>
        <w:pStyle w:val="Heading1"/>
      </w:pPr>
      <w:r>
        <w:t>Declaration</w:t>
      </w:r>
    </w:p>
    <w:p w14:paraId="4D1C7DB4" w14:textId="7AFF1AAD" w:rsidR="4971800B" w:rsidRDefault="4971800B">
      <w:r w:rsidRPr="4971800B">
        <w:rPr>
          <w:rFonts w:ascii="Cambria" w:eastAsia="Cambria" w:hAnsi="Cambria" w:cs="Cambria"/>
        </w:rPr>
        <w:t>I, hereby declare that all the information provided above is true to the best of my knowledge and belief.</w:t>
      </w:r>
    </w:p>
    <w:p w14:paraId="253C4164" w14:textId="372C4FB4" w:rsidR="4971800B" w:rsidRDefault="4971800B" w:rsidP="4971800B">
      <w:pPr>
        <w:rPr>
          <w:rFonts w:ascii="Cambria" w:eastAsia="Cambria" w:hAnsi="Cambria" w:cs="Cambria"/>
        </w:rPr>
      </w:pPr>
    </w:p>
    <w:p w14:paraId="6BB8004B" w14:textId="483AC9AD" w:rsidR="4971800B" w:rsidRDefault="4971800B" w:rsidP="4971800B">
      <w:pPr>
        <w:pStyle w:val="Heading1"/>
      </w:pPr>
      <w:r>
        <w:t>Place:</w:t>
      </w:r>
    </w:p>
    <w:p w14:paraId="05B07719" w14:textId="360A593E" w:rsidR="4971800B" w:rsidRDefault="4971800B" w:rsidP="4971800B">
      <w:pPr>
        <w:pStyle w:val="Heading1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4971800B">
        <w:rPr>
          <w:sz w:val="26"/>
          <w:szCs w:val="26"/>
        </w:rPr>
        <w:t>Yours Faithfull</w:t>
      </w:r>
      <w:r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A1DF92" w14:textId="70F85BEB" w:rsidR="4971800B" w:rsidRDefault="4971800B" w:rsidP="4971800B">
      <w:pPr>
        <w:rPr>
          <w:rFonts w:ascii="Cambria" w:eastAsia="Cambria" w:hAnsi="Cambria" w:cs="Cambria"/>
        </w:rPr>
      </w:pPr>
    </w:p>
    <w:p w14:paraId="468F2E20" w14:textId="2F4207C1" w:rsidR="4971800B" w:rsidRDefault="4971800B" w:rsidP="4971800B">
      <w:pPr>
        <w:rPr>
          <w:rFonts w:ascii="Cambria" w:eastAsia="Cambria" w:hAnsi="Cambria" w:cs="Cambria"/>
        </w:rPr>
      </w:pPr>
    </w:p>
    <w:p w14:paraId="37283E32" w14:textId="0A4E879F" w:rsidR="4971800B" w:rsidRDefault="4971800B" w:rsidP="4971800B"/>
    <w:sectPr w:rsidR="4971800B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8CDEB" w14:textId="77777777" w:rsidR="009D79B3" w:rsidRDefault="009D79B3">
      <w:pPr>
        <w:spacing w:after="0"/>
      </w:pPr>
      <w:r>
        <w:separator/>
      </w:r>
    </w:p>
  </w:endnote>
  <w:endnote w:type="continuationSeparator" w:id="0">
    <w:p w14:paraId="4F30421F" w14:textId="77777777" w:rsidR="009D79B3" w:rsidRDefault="009D7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HG明朝B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C0552" w14:textId="77777777" w:rsidR="009D79B3" w:rsidRDefault="009D79B3">
      <w:pPr>
        <w:spacing w:after="0"/>
      </w:pPr>
      <w:r>
        <w:separator/>
      </w:r>
    </w:p>
  </w:footnote>
  <w:footnote w:type="continuationSeparator" w:id="0">
    <w:p w14:paraId="60CB3CF5" w14:textId="77777777" w:rsidR="009D79B3" w:rsidRDefault="009D79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6B020A"/>
    <w:multiLevelType w:val="hybridMultilevel"/>
    <w:tmpl w:val="FFFFFFFF"/>
    <w:lvl w:ilvl="0" w:tplc="F0CE9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8A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05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AE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23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A1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06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A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3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E18F0"/>
    <w:multiLevelType w:val="hybridMultilevel"/>
    <w:tmpl w:val="FFFFFFFF"/>
    <w:lvl w:ilvl="0" w:tplc="B6B4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2F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8E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85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2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2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8C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9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CD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760E2"/>
    <w:multiLevelType w:val="hybridMultilevel"/>
    <w:tmpl w:val="FFFFFFFF"/>
    <w:lvl w:ilvl="0" w:tplc="1D56B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4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6C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40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3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0D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6D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A6230C"/>
    <w:multiLevelType w:val="hybridMultilevel"/>
    <w:tmpl w:val="FFFFFFFF"/>
    <w:lvl w:ilvl="0" w:tplc="7B922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66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C6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2E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83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0A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E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62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C6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96D4056"/>
    <w:multiLevelType w:val="hybridMultilevel"/>
    <w:tmpl w:val="FFFFFFFF"/>
    <w:lvl w:ilvl="0" w:tplc="D3F01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04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A7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8A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46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01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0B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E7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A2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C7C6212"/>
    <w:multiLevelType w:val="hybridMultilevel"/>
    <w:tmpl w:val="FFFFFFFF"/>
    <w:lvl w:ilvl="0" w:tplc="527E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64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E8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3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E3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C6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63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42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A0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5"/>
  </w:num>
  <w:num w:numId="4">
    <w:abstractNumId w:val="13"/>
  </w:num>
  <w:num w:numId="5">
    <w:abstractNumId w:val="17"/>
  </w:num>
  <w:num w:numId="6">
    <w:abstractNumId w:val="19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  <w:num w:numId="25">
    <w:abstractNumId w:val="24"/>
  </w:num>
  <w:num w:numId="26">
    <w:abstractNumId w:val="21"/>
  </w:num>
  <w:num w:numId="27">
    <w:abstractNumId w:val="11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A4F59"/>
    <w:rsid w:val="000C4B89"/>
    <w:rsid w:val="00141A4C"/>
    <w:rsid w:val="001B29CF"/>
    <w:rsid w:val="00276D4B"/>
    <w:rsid w:val="0028220F"/>
    <w:rsid w:val="00356C14"/>
    <w:rsid w:val="00516065"/>
    <w:rsid w:val="00617B26"/>
    <w:rsid w:val="006270A9"/>
    <w:rsid w:val="00675956"/>
    <w:rsid w:val="00681034"/>
    <w:rsid w:val="0070556E"/>
    <w:rsid w:val="00816216"/>
    <w:rsid w:val="0087734B"/>
    <w:rsid w:val="009D5933"/>
    <w:rsid w:val="009D79B3"/>
    <w:rsid w:val="00B63F79"/>
    <w:rsid w:val="00BD768D"/>
    <w:rsid w:val="00C61F8E"/>
    <w:rsid w:val="00E83E4B"/>
    <w:rsid w:val="00EB71B4"/>
    <w:rsid w:val="1FD87377"/>
    <w:rsid w:val="40DBDD99"/>
    <w:rsid w:val="412FAD62"/>
    <w:rsid w:val="49718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87377"/>
  <w15:chartTrackingRefBased/>
  <w15:docId w15:val="{2E9B4B1F-2EE9-4B60-8DAD-D3A485ED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7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9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ropbox/MS_R_3/WAC305/WAC305_Aurie/Res_06_TF02918880%20Resum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D5257FD82ED84FABA5C7FBFB17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46E60-139A-2E47-B610-DB852D457616}"/>
      </w:docPartPr>
      <w:docPartBody>
        <w:p w:rsidR="00DE3449" w:rsidRDefault="000152E2">
          <w:pPr>
            <w:pStyle w:val="0DD5257FD82ED84FABA5C7FBFB17BB10"/>
          </w:pPr>
          <w:r>
            <w:t>Telephone</w:t>
          </w:r>
        </w:p>
      </w:docPartBody>
    </w:docPart>
    <w:docPart>
      <w:docPartPr>
        <w:name w:val="3CD20BDCABB0EA4194CD08F4D2E7A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90A5B-FFCC-804B-8733-6FC742DF247A}"/>
      </w:docPartPr>
      <w:docPartBody>
        <w:p w:rsidR="00DE3449" w:rsidRDefault="000152E2">
          <w:pPr>
            <w:pStyle w:val="3CD20BDCABB0EA4194CD08F4D2E7A8FA"/>
          </w:pPr>
          <w:r>
            <w:t>Email</w:t>
          </w:r>
        </w:p>
      </w:docPartBody>
    </w:docPart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DE3449" w:rsidRDefault="000152E2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DE3449" w:rsidRDefault="000152E2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EF5CD296A3B18547B999EDEE135BF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E58E-86E8-7D43-8339-027CE94B0E01}"/>
      </w:docPartPr>
      <w:docPartBody>
        <w:p w:rsidR="00DE3449" w:rsidRDefault="000152E2">
          <w:pPr>
            <w:pStyle w:val="EF5CD296A3B18547B999EDEE135BF254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HG明朝B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6517F7"/>
    <w:rsid w:val="00D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0CE8A8-258D-CF4D-A780-03CD9C12E45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957B6C1-190B-4760-A8A0-2651B3E3579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B0119699-AB39-421E-8341-1F4EB69AAA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C23F5E-053C-406F-899D-73C2539F41A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Res_06_TF02918880%20Resume%20(color).dotx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Harishkumar G</dc:creator>
  <cp:keywords/>
  <cp:lastModifiedBy>Guest User</cp:lastModifiedBy>
  <cp:revision>3</cp:revision>
  <dcterms:created xsi:type="dcterms:W3CDTF">2019-12-17T07:04:00Z</dcterms:created>
  <dcterms:modified xsi:type="dcterms:W3CDTF">2020-06-30T04:36:00Z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